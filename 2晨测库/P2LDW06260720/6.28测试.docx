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2018/6/28晨测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,age=18,sex=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,sex);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var  function  if else  while  for  break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 number  boolean  undefined  null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在运算中false代表0,true代表1;除了0是false以外都是true</w:t>
      </w:r>
    </w:p>
    <w:p>
      <w:pPr>
        <w:pStyle w:val="4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5.☛除了以下6个值转换结果为false,其他的值全部为true</w:t>
      </w:r>
    </w:p>
    <w:p>
      <w:pPr>
        <w:pStyle w:val="4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Undefined  null   0(-0/0/+0)   NaN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6.关于数组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 ];存储数据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Length长度属性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下标从0开始,length-1结束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object={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韩梅梅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fn:function(){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我最酷!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①console.log(obj.age);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②console.log(obj[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C99076"/>
    <w:multiLevelType w:val="singleLevel"/>
    <w:tmpl w:val="F1C990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DCFF9"/>
    <w:multiLevelType w:val="singleLevel"/>
    <w:tmpl w:val="006DCFF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5FFB"/>
    <w:rsid w:val="15E75FF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4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2018-06-28T01:14:00Z</dcterms:created>
  <dc:creator>爱笑的汪汪</dc:creator>
  <cp:lastModifiedBy>爱笑的汪汪</cp:lastModifiedBy>
  <dcterms:modified xsi:type="dcterms:W3CDTF">2018-06-28T01:33:09Z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