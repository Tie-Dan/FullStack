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2018/6/29晨测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 number  undefined  boolean null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]存储数据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Length长度属性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下标从0开始,length-1结束;超出即为undefined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用{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4.var obj={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heheda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);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DD42"/>
    <w:multiLevelType w:val="singleLevel"/>
    <w:tmpl w:val="5A5FD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2262D"/>
    <w:rsid w:val="3C22262D"/>
    <w:rsid w:val="4F745C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2018-06-29T06:40:00Z</dcterms:created>
  <dc:creator>爱笑的汪汪</dc:creator>
  <cp:lastModifiedBy>爱笑的汪汪</cp:lastModifiedBy>
  <dcterms:modified xsi:type="dcterms:W3CDTF">2018-06-29T09:37:57Z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